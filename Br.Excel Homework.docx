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EF2DC" w14:textId="69ECB58B" w:rsidR="00A10484" w:rsidRDefault="002408D2">
      <w:pPr>
        <w:pStyle w:val="Title"/>
      </w:pPr>
      <w:r>
        <w:t xml:space="preserve">Br. </w:t>
      </w:r>
      <w:r w:rsidR="00AC4210">
        <w:t>Excel Homework</w:t>
      </w:r>
    </w:p>
    <w:p w14:paraId="0367BE2A" w14:textId="3B5B9970" w:rsidR="00855982" w:rsidRPr="00855982" w:rsidRDefault="00855982" w:rsidP="00855982">
      <w:pPr>
        <w:pStyle w:val="Heading1"/>
      </w:pPr>
    </w:p>
    <w:p w14:paraId="25C4F66F" w14:textId="09BE1BA2" w:rsidR="00CD20A9" w:rsidRDefault="00AC4210" w:rsidP="00AC4210">
      <w:r>
        <w:t>My three conclusions that I found with Kickstarter</w:t>
      </w:r>
      <w:r w:rsidR="00CD20A9">
        <w:t>.</w:t>
      </w:r>
    </w:p>
    <w:p w14:paraId="5D36DA2F" w14:textId="15403FD6" w:rsidR="00CD20A9" w:rsidRDefault="00CD20A9" w:rsidP="00AC4210">
      <w:r>
        <w:t>#1 I was surprised to discover the amount if Kickstarter’s that succeeded. While the amount that fail is still significant more succeeded.</w:t>
      </w:r>
    </w:p>
    <w:p w14:paraId="446F2A60" w14:textId="41232234" w:rsidR="00CD20A9" w:rsidRDefault="00CD20A9" w:rsidP="00AC4210">
      <w:r>
        <w:t>#2 interestingly the Theater category had the highest count of total Kickstarter’s by a significant margin.</w:t>
      </w:r>
    </w:p>
    <w:p w14:paraId="7BE3F0DE" w14:textId="7CC2E116" w:rsidR="00CD20A9" w:rsidRDefault="00CD20A9" w:rsidP="00AC4210">
      <w:r>
        <w:t>#3 interestingly all 24 of the journalism Kickstarter’s ended up getting cancelled</w:t>
      </w:r>
      <w:r w:rsidR="005526B5">
        <w:t>.</w:t>
      </w:r>
    </w:p>
    <w:p w14:paraId="5B420226" w14:textId="0E596112" w:rsidR="005526B5" w:rsidRDefault="005526B5" w:rsidP="00AC4210"/>
    <w:p w14:paraId="617D8E7A" w14:textId="77777777" w:rsidR="00194C56" w:rsidRDefault="00194C56" w:rsidP="00AC4210">
      <w:proofErr w:type="spellStart"/>
      <w:r>
        <w:t>Im</w:t>
      </w:r>
      <w:proofErr w:type="spellEnd"/>
      <w:r>
        <w:t xml:space="preserve"> not sure what additional data could be valuable to add into this data set.</w:t>
      </w:r>
    </w:p>
    <w:p w14:paraId="445D089E" w14:textId="77777777" w:rsidR="00194C56" w:rsidRDefault="00194C56" w:rsidP="00AC4210"/>
    <w:p w14:paraId="15EDAD48" w14:textId="4C4CAD1D" w:rsidR="005526B5" w:rsidRPr="00855982" w:rsidRDefault="00194C56" w:rsidP="00AC4210">
      <w:r>
        <w:t>You could use pie charts to show the percentage of complete, Failed, Canceled and Live per category as an additional graph.</w:t>
      </w:r>
    </w:p>
    <w:sectPr w:rsidR="005526B5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C1B98" w14:textId="77777777" w:rsidR="00AC4210" w:rsidRDefault="00AC4210" w:rsidP="00855982">
      <w:pPr>
        <w:spacing w:after="0" w:line="240" w:lineRule="auto"/>
      </w:pPr>
      <w:r>
        <w:separator/>
      </w:r>
    </w:p>
  </w:endnote>
  <w:endnote w:type="continuationSeparator" w:id="0">
    <w:p w14:paraId="009C8705" w14:textId="77777777" w:rsidR="00AC4210" w:rsidRDefault="00AC4210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87587C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8AF9B5" w14:textId="77777777" w:rsidR="00AC4210" w:rsidRDefault="00AC4210" w:rsidP="00855982">
      <w:pPr>
        <w:spacing w:after="0" w:line="240" w:lineRule="auto"/>
      </w:pPr>
      <w:r>
        <w:separator/>
      </w:r>
    </w:p>
  </w:footnote>
  <w:footnote w:type="continuationSeparator" w:id="0">
    <w:p w14:paraId="1C69D33C" w14:textId="77777777" w:rsidR="00AC4210" w:rsidRDefault="00AC4210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10"/>
    <w:rsid w:val="000E4AF9"/>
    <w:rsid w:val="00194C56"/>
    <w:rsid w:val="001D4362"/>
    <w:rsid w:val="001E450C"/>
    <w:rsid w:val="002408D2"/>
    <w:rsid w:val="005526B5"/>
    <w:rsid w:val="007833A7"/>
    <w:rsid w:val="00855982"/>
    <w:rsid w:val="00A10484"/>
    <w:rsid w:val="00AC4210"/>
    <w:rsid w:val="00CD20A9"/>
    <w:rsid w:val="00CE0278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2C42"/>
  <w15:chartTrackingRefBased/>
  <w15:docId w15:val="{5E72246B-2F48-46F4-AAE0-D9330FA2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psh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310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Panda</dc:creator>
  <cp:lastModifiedBy>thor wolf</cp:lastModifiedBy>
  <cp:revision>4</cp:revision>
  <dcterms:created xsi:type="dcterms:W3CDTF">2021-03-22T19:39:00Z</dcterms:created>
  <dcterms:modified xsi:type="dcterms:W3CDTF">2021-03-24T02:42:00Z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